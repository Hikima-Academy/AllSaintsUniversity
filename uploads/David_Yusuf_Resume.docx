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7141" w:rsidRPr="00967141" w14:paraId="20B3D88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9BED61" w14:textId="4A8C2DEE" w:rsidR="00692703" w:rsidRPr="00967141" w:rsidRDefault="00CB011D" w:rsidP="000503C1">
            <w:pPr>
              <w:pStyle w:val="Title"/>
              <w:rPr>
                <w:color w:val="auto"/>
                <w:sz w:val="56"/>
                <w:szCs w:val="52"/>
              </w:rPr>
            </w:pPr>
            <w:r w:rsidRPr="00967141">
              <w:rPr>
                <w:color w:val="auto"/>
                <w:sz w:val="56"/>
                <w:szCs w:val="52"/>
              </w:rPr>
              <w:t>David</w:t>
            </w:r>
            <w:r w:rsidR="00692703" w:rsidRPr="00967141">
              <w:rPr>
                <w:color w:val="auto"/>
                <w:sz w:val="56"/>
                <w:szCs w:val="52"/>
              </w:rPr>
              <w:t xml:space="preserve"> </w:t>
            </w:r>
            <w:r w:rsidRPr="00967141">
              <w:rPr>
                <w:rStyle w:val="IntenseEmphasis"/>
                <w:b w:val="0"/>
                <w:iCs w:val="0"/>
                <w:color w:val="auto"/>
                <w:sz w:val="56"/>
                <w:szCs w:val="52"/>
              </w:rPr>
              <w:t>Yusuf</w:t>
            </w:r>
          </w:p>
          <w:p w14:paraId="41EE7961" w14:textId="0AAA1629" w:rsidR="00692703" w:rsidRPr="00967141" w:rsidRDefault="00CB011D" w:rsidP="00913946">
            <w:pPr>
              <w:pStyle w:val="ContactInfo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Nobleton, ON, L7B0P1</w:t>
            </w:r>
            <w:r w:rsidR="00692703" w:rsidRPr="00967141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87A8E954A5FD4EEEA38BA307684E9CE8"/>
                </w:placeholder>
                <w:temporary/>
                <w:showingPlcHdr/>
                <w15:appearance w15:val="hidden"/>
              </w:sdtPr>
              <w:sdtContent>
                <w:r w:rsidR="00692703" w:rsidRPr="00967141">
                  <w:rPr>
                    <w:color w:val="auto"/>
                  </w:rPr>
                  <w:t>·</w:t>
                </w:r>
              </w:sdtContent>
            </w:sdt>
            <w:r w:rsidR="00692703" w:rsidRPr="00967141">
              <w:rPr>
                <w:color w:val="auto"/>
              </w:rPr>
              <w:t xml:space="preserve"> </w:t>
            </w:r>
            <w:r w:rsidRPr="00967141">
              <w:rPr>
                <w:color w:val="auto"/>
              </w:rPr>
              <w:t>(647)542-8175</w:t>
            </w:r>
          </w:p>
          <w:p w14:paraId="74B36197" w14:textId="0B3B70F8" w:rsidR="00692703" w:rsidRPr="00967141" w:rsidRDefault="000503C1" w:rsidP="00913946">
            <w:pPr>
              <w:pStyle w:val="ContactInfoEmphasis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d</w:t>
            </w:r>
            <w:r w:rsidR="00CB011D" w:rsidRPr="00967141">
              <w:rPr>
                <w:color w:val="auto"/>
              </w:rPr>
              <w:t>avidyusuf19@gmail.com</w:t>
            </w:r>
            <w:r w:rsidR="00EC2CDC" w:rsidRPr="00967141">
              <w:rPr>
                <w:color w:val="auto"/>
              </w:rPr>
              <w:br/>
            </w:r>
            <w:r w:rsidR="00692703" w:rsidRPr="00967141">
              <w:rPr>
                <w:color w:val="auto"/>
              </w:rPr>
              <w:t xml:space="preserve"> </w:t>
            </w:r>
            <w:r w:rsidR="00EC2CDC" w:rsidRPr="00967141">
              <w:rPr>
                <w:color w:val="auto"/>
              </w:rPr>
              <w:t>https://www.linkedin.com/in/david-yusuf/</w:t>
            </w:r>
          </w:p>
        </w:tc>
      </w:tr>
      <w:tr w:rsidR="00967141" w:rsidRPr="00967141" w14:paraId="65D83D9C" w14:textId="77777777" w:rsidTr="00692703">
        <w:tc>
          <w:tcPr>
            <w:tcW w:w="9360" w:type="dxa"/>
            <w:tcMar>
              <w:top w:w="432" w:type="dxa"/>
            </w:tcMar>
          </w:tcPr>
          <w:p w14:paraId="5AF2F12D" w14:textId="5762DD2A" w:rsidR="00CB011D" w:rsidRPr="00967141" w:rsidRDefault="00CB011D" w:rsidP="00CB011D">
            <w:pPr>
              <w:autoSpaceDE w:val="0"/>
              <w:autoSpaceDN w:val="0"/>
              <w:adjustRightInd w:val="0"/>
              <w:rPr>
                <w:rFonts w:ascii="CenturyGothic" w:hAnsi="CenturyGothic" w:cs="CenturyGothic"/>
                <w:color w:val="auto"/>
              </w:rPr>
            </w:pPr>
            <w:r w:rsidRPr="00967141">
              <w:rPr>
                <w:rFonts w:ascii="CenturyGothic" w:hAnsi="CenturyGothic" w:cs="CenturyGothic"/>
                <w:color w:val="auto"/>
              </w:rPr>
              <w:t>A very hardworking and dependable candidate who is successful at managing multiple priorities with a</w:t>
            </w:r>
          </w:p>
          <w:p w14:paraId="2E8600C4" w14:textId="210EFF3F" w:rsidR="001755A8" w:rsidRPr="00967141" w:rsidRDefault="00CB011D" w:rsidP="00CB011D">
            <w:pPr>
              <w:contextualSpacing w:val="0"/>
              <w:rPr>
                <w:color w:val="auto"/>
              </w:rPr>
            </w:pPr>
            <w:r w:rsidRPr="00967141">
              <w:rPr>
                <w:rFonts w:ascii="CenturyGothic" w:hAnsi="CenturyGothic" w:cs="CenturyGothic"/>
                <w:color w:val="auto"/>
              </w:rPr>
              <w:t>positive attitude. Willingness to take on added responsibilities to meet team goals.</w:t>
            </w:r>
          </w:p>
        </w:tc>
      </w:tr>
    </w:tbl>
    <w:p w14:paraId="33C084C8" w14:textId="77777777" w:rsidR="004E01EB" w:rsidRPr="00967141" w:rsidRDefault="00000000" w:rsidP="004E01EB">
      <w:pPr>
        <w:pStyle w:val="Heading1"/>
        <w:rPr>
          <w:color w:val="auto"/>
        </w:rPr>
      </w:pPr>
      <w:sdt>
        <w:sdtPr>
          <w:rPr>
            <w:color w:val="auto"/>
          </w:rPr>
          <w:alias w:val="Experience:"/>
          <w:tag w:val="Experience:"/>
          <w:id w:val="-1983300934"/>
          <w:placeholder>
            <w:docPart w:val="2F39FDA55E75480FB509D3DAB9926CAD"/>
          </w:placeholder>
          <w:temporary/>
          <w:showingPlcHdr/>
          <w15:appearance w15:val="hidden"/>
        </w:sdtPr>
        <w:sdtContent>
          <w:r w:rsidR="004E01EB" w:rsidRPr="00967141">
            <w:rPr>
              <w:color w:val="auto"/>
              <w:sz w:val="24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967141" w:rsidRPr="00967141" w14:paraId="4147A95A" w14:textId="77777777" w:rsidTr="00D66A52">
        <w:tc>
          <w:tcPr>
            <w:tcW w:w="9355" w:type="dxa"/>
          </w:tcPr>
          <w:p w14:paraId="71D50058" w14:textId="7AE02E8B" w:rsidR="003B146B" w:rsidRPr="00967141" w:rsidRDefault="00AB7CB5" w:rsidP="003B146B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Ju</w:t>
            </w:r>
            <w:r w:rsidR="00A43D26">
              <w:rPr>
                <w:color w:val="auto"/>
              </w:rPr>
              <w:t>ly</w:t>
            </w:r>
            <w:r w:rsidR="003B146B" w:rsidRPr="00967141">
              <w:rPr>
                <w:color w:val="auto"/>
              </w:rPr>
              <w:t xml:space="preserve"> 2023 – </w:t>
            </w:r>
            <w:r w:rsidR="00444457">
              <w:rPr>
                <w:color w:val="auto"/>
              </w:rPr>
              <w:t>October</w:t>
            </w:r>
            <w:r w:rsidR="00A43D26">
              <w:rPr>
                <w:color w:val="auto"/>
              </w:rPr>
              <w:t xml:space="preserve"> 2023</w:t>
            </w:r>
          </w:p>
          <w:p w14:paraId="137B22B0" w14:textId="2711D1F2" w:rsidR="003B146B" w:rsidRPr="00967141" w:rsidRDefault="003B146B" w:rsidP="003B146B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 xml:space="preserve">Web Developer Intern,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hikima</w:t>
            </w:r>
            <w:r w:rsidR="001F795F" w:rsidRPr="00967141">
              <w:rPr>
                <w:rStyle w:val="SubtleReference"/>
                <w:color w:val="auto"/>
                <w:sz w:val="24"/>
                <w:szCs w:val="24"/>
              </w:rPr>
              <w:t xml:space="preserve"> cyber security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 xml:space="preserve"> Academy</w:t>
            </w:r>
          </w:p>
          <w:p w14:paraId="75EE7102" w14:textId="4E73F665" w:rsidR="003B146B" w:rsidRPr="00967141" w:rsidRDefault="003B146B" w:rsidP="003B146B">
            <w:pPr>
              <w:pStyle w:val="ListParagraph"/>
              <w:numPr>
                <w:ilvl w:val="0"/>
                <w:numId w:val="14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 xml:space="preserve">Contributed to web development projects using HTML, CSS, </w:t>
            </w:r>
            <w:r w:rsidR="00AB7CB5" w:rsidRPr="00967141">
              <w:rPr>
                <w:color w:val="auto"/>
                <w:sz w:val="20"/>
                <w:szCs w:val="20"/>
              </w:rPr>
              <w:t xml:space="preserve">and </w:t>
            </w:r>
            <w:r w:rsidRPr="00967141">
              <w:rPr>
                <w:color w:val="auto"/>
                <w:sz w:val="20"/>
                <w:szCs w:val="20"/>
              </w:rPr>
              <w:t>JavaScript.</w:t>
            </w:r>
          </w:p>
          <w:p w14:paraId="1FEC6757" w14:textId="03CD3929" w:rsidR="003B146B" w:rsidRPr="00967141" w:rsidRDefault="003B146B" w:rsidP="003B146B">
            <w:pPr>
              <w:pStyle w:val="ListParagraph"/>
              <w:numPr>
                <w:ilvl w:val="0"/>
                <w:numId w:val="14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Demonstrated adaptability by quickly learning and applying new technologies to project requirements.</w:t>
            </w:r>
          </w:p>
          <w:p w14:paraId="692D768A" w14:textId="0A23A264" w:rsidR="004F7CC1" w:rsidRPr="00967141" w:rsidRDefault="00AB7CB5" w:rsidP="003B146B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967141">
              <w:rPr>
                <w:bCs/>
                <w:color w:val="auto"/>
                <w:sz w:val="20"/>
                <w:szCs w:val="20"/>
              </w:rPr>
              <w:t>Collaborated effectively with cross-functional teams, including developers, designers, and project managers.</w:t>
            </w:r>
            <w:r w:rsidR="004F7CC1" w:rsidRPr="00967141">
              <w:rPr>
                <w:bCs/>
                <w:color w:val="auto"/>
              </w:rPr>
              <w:br/>
            </w:r>
          </w:p>
          <w:p w14:paraId="7BB2B0D6" w14:textId="54520242" w:rsidR="001D0BF1" w:rsidRPr="00967141" w:rsidRDefault="00CB011D" w:rsidP="001D0BF1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Feb 2023</w:t>
            </w:r>
            <w:r w:rsidR="001D0BF1" w:rsidRPr="00967141">
              <w:rPr>
                <w:color w:val="auto"/>
              </w:rPr>
              <w:t xml:space="preserve"> – </w:t>
            </w:r>
            <w:r w:rsidRPr="00967141">
              <w:rPr>
                <w:color w:val="auto"/>
              </w:rPr>
              <w:t>current</w:t>
            </w:r>
          </w:p>
          <w:p w14:paraId="11370D30" w14:textId="3E8A9BB5" w:rsidR="001D0BF1" w:rsidRPr="00967141" w:rsidRDefault="00CB011D" w:rsidP="001D0BF1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>meat clerk</w:t>
            </w:r>
            <w:r w:rsidR="001D0BF1" w:rsidRPr="00967141">
              <w:rPr>
                <w:color w:val="auto"/>
                <w:sz w:val="24"/>
                <w:szCs w:val="24"/>
              </w:rPr>
              <w:t xml:space="preserve">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fortinos</w:t>
            </w:r>
          </w:p>
          <w:p w14:paraId="2FEAA719" w14:textId="1EC93366" w:rsidR="00CB011D" w:rsidRPr="00967141" w:rsidRDefault="00CB011D" w:rsidP="00CB011D">
            <w:pPr>
              <w:pStyle w:val="ListParagraph"/>
              <w:numPr>
                <w:ilvl w:val="0"/>
                <w:numId w:val="14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Cut meats to customer specifications and answered questions about specialty products.</w:t>
            </w:r>
          </w:p>
          <w:p w14:paraId="727DAA2A" w14:textId="77777777" w:rsidR="00CB011D" w:rsidRPr="00967141" w:rsidRDefault="00CB011D" w:rsidP="00CB011D">
            <w:pPr>
              <w:pStyle w:val="ListParagraph"/>
              <w:numPr>
                <w:ilvl w:val="0"/>
                <w:numId w:val="14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Restocked products based on available inventories and customer demands.</w:t>
            </w:r>
          </w:p>
          <w:p w14:paraId="59F610C1" w14:textId="77777777" w:rsidR="00CB011D" w:rsidRPr="00967141" w:rsidRDefault="00CB011D" w:rsidP="00CB011D">
            <w:pPr>
              <w:pStyle w:val="ListParagraph"/>
              <w:numPr>
                <w:ilvl w:val="0"/>
                <w:numId w:val="14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Gained knowledge of different meats to answer customer questions and suggest best cuts for various dishes.</w:t>
            </w:r>
          </w:p>
          <w:p w14:paraId="08019F44" w14:textId="70A5C373" w:rsidR="001E3120" w:rsidRPr="00967141" w:rsidRDefault="00CB011D" w:rsidP="00CB011D">
            <w:pPr>
              <w:pStyle w:val="ListParagraph"/>
              <w:numPr>
                <w:ilvl w:val="0"/>
                <w:numId w:val="14"/>
              </w:numPr>
              <w:rPr>
                <w:color w:val="auto"/>
              </w:rPr>
            </w:pPr>
            <w:r w:rsidRPr="00967141">
              <w:rPr>
                <w:color w:val="auto"/>
                <w:sz w:val="20"/>
                <w:szCs w:val="20"/>
              </w:rPr>
              <w:t>Prepared and packaged meat products by cutting and grinding meat to customer specifications.</w:t>
            </w:r>
          </w:p>
        </w:tc>
      </w:tr>
      <w:tr w:rsidR="00967141" w:rsidRPr="00967141" w14:paraId="4D1572B2" w14:textId="77777777" w:rsidTr="00F61DF9">
        <w:tc>
          <w:tcPr>
            <w:tcW w:w="9355" w:type="dxa"/>
            <w:tcMar>
              <w:top w:w="216" w:type="dxa"/>
            </w:tcMar>
          </w:tcPr>
          <w:p w14:paraId="7538BDA1" w14:textId="1C08B210" w:rsidR="00F61DF9" w:rsidRPr="00967141" w:rsidRDefault="00CB011D" w:rsidP="00F61DF9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Jun 202</w:t>
            </w:r>
            <w:r w:rsidR="00AC33A5" w:rsidRPr="00967141">
              <w:rPr>
                <w:color w:val="auto"/>
              </w:rPr>
              <w:t>0</w:t>
            </w:r>
            <w:r w:rsidR="00F61DF9" w:rsidRPr="00967141">
              <w:rPr>
                <w:color w:val="auto"/>
              </w:rPr>
              <w:t xml:space="preserve"> – </w:t>
            </w:r>
            <w:r w:rsidRPr="00967141">
              <w:rPr>
                <w:color w:val="auto"/>
              </w:rPr>
              <w:t>sep 2021</w:t>
            </w:r>
          </w:p>
          <w:p w14:paraId="1CCFC4D3" w14:textId="3523073E" w:rsidR="00F61DF9" w:rsidRPr="00967141" w:rsidRDefault="00CB011D" w:rsidP="00F61DF9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>marketing researcher</w:t>
            </w:r>
            <w:r w:rsidR="00F61DF9" w:rsidRPr="00967141">
              <w:rPr>
                <w:color w:val="auto"/>
                <w:sz w:val="24"/>
                <w:szCs w:val="24"/>
              </w:rPr>
              <w:t xml:space="preserve">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path excellence inc.</w:t>
            </w:r>
          </w:p>
          <w:p w14:paraId="107088F2" w14:textId="48CF218E" w:rsidR="00CB011D" w:rsidRPr="00967141" w:rsidRDefault="00CB011D" w:rsidP="00CB011D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Created and managed database of information gathered from research.</w:t>
            </w:r>
          </w:p>
          <w:p w14:paraId="4842599F" w14:textId="77777777" w:rsidR="00CB011D" w:rsidRPr="00967141" w:rsidRDefault="00CB011D" w:rsidP="00CB011D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Studied data to determine optical targets, competitor offerings and tactics for persuasion.</w:t>
            </w:r>
          </w:p>
          <w:p w14:paraId="5CBE941E" w14:textId="09B885B8" w:rsidR="00F61DF9" w:rsidRPr="00967141" w:rsidRDefault="00CB011D" w:rsidP="00CB011D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Coordinating with social media teams to help with content to post.</w:t>
            </w:r>
          </w:p>
          <w:p w14:paraId="7FA34556" w14:textId="77777777" w:rsidR="00CB011D" w:rsidRPr="00967141" w:rsidRDefault="00CB011D" w:rsidP="00F61DF9">
            <w:pPr>
              <w:rPr>
                <w:color w:val="auto"/>
              </w:rPr>
            </w:pPr>
          </w:p>
          <w:p w14:paraId="6DF3C4A8" w14:textId="3986A43C" w:rsidR="00CB011D" w:rsidRPr="00967141" w:rsidRDefault="00CB011D" w:rsidP="00CB011D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jun 202</w:t>
            </w:r>
            <w:r w:rsidR="00AC33A5" w:rsidRPr="00967141">
              <w:rPr>
                <w:color w:val="auto"/>
              </w:rPr>
              <w:t>0</w:t>
            </w:r>
            <w:r w:rsidRPr="00967141">
              <w:rPr>
                <w:color w:val="auto"/>
              </w:rPr>
              <w:t xml:space="preserve"> – sep 2021</w:t>
            </w:r>
          </w:p>
          <w:p w14:paraId="3BCC655B" w14:textId="62F21309" w:rsidR="00CB011D" w:rsidRPr="00967141" w:rsidRDefault="00CB011D" w:rsidP="00CB011D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 xml:space="preserve">Registrar’s Assistant,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path excellence inc.</w:t>
            </w:r>
          </w:p>
          <w:p w14:paraId="1361B1F5" w14:textId="4D9D9135" w:rsidR="00CB011D" w:rsidRPr="00967141" w:rsidRDefault="00CB011D" w:rsidP="00CB011D">
            <w:pPr>
              <w:pStyle w:val="ListParagraph"/>
              <w:numPr>
                <w:ilvl w:val="0"/>
                <w:numId w:val="18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Executed record filing system to improve document organization and management.</w:t>
            </w:r>
          </w:p>
          <w:p w14:paraId="25F4D2FB" w14:textId="77777777" w:rsidR="00CB011D" w:rsidRPr="00967141" w:rsidRDefault="00CB011D" w:rsidP="00CB011D">
            <w:pPr>
              <w:pStyle w:val="ListParagraph"/>
              <w:numPr>
                <w:ilvl w:val="0"/>
                <w:numId w:val="18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Updated computer system with latest information to keep records current and accurate.</w:t>
            </w:r>
          </w:p>
          <w:p w14:paraId="6E1A91F1" w14:textId="3CD5A836" w:rsidR="00CB011D" w:rsidRPr="00967141" w:rsidRDefault="00CB011D" w:rsidP="00CB011D">
            <w:pPr>
              <w:pStyle w:val="ListParagraph"/>
              <w:numPr>
                <w:ilvl w:val="0"/>
                <w:numId w:val="18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Created and updated records and digital files to maintain current, accurate and compliant documentation.</w:t>
            </w:r>
          </w:p>
          <w:p w14:paraId="015B4C5A" w14:textId="77777777" w:rsidR="00CB011D" w:rsidRPr="00967141" w:rsidRDefault="00CB011D" w:rsidP="00CB011D">
            <w:pPr>
              <w:rPr>
                <w:color w:val="auto"/>
              </w:rPr>
            </w:pPr>
          </w:p>
          <w:p w14:paraId="1DFF8D95" w14:textId="74AEC22B" w:rsidR="00CB011D" w:rsidRPr="00967141" w:rsidRDefault="00CB011D" w:rsidP="00CB011D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jul 2019 – jan 2020</w:t>
            </w:r>
          </w:p>
          <w:p w14:paraId="6FE7409A" w14:textId="0D892751" w:rsidR="00CB011D" w:rsidRPr="00967141" w:rsidRDefault="00CB011D" w:rsidP="00CB011D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 xml:space="preserve">media operator,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connect church</w:t>
            </w:r>
          </w:p>
          <w:p w14:paraId="0F2D7ED0" w14:textId="021E5A94" w:rsidR="00CB011D" w:rsidRPr="00967141" w:rsidRDefault="00CB011D" w:rsidP="00CB011D">
            <w:pPr>
              <w:pStyle w:val="ListParagraph"/>
              <w:numPr>
                <w:ilvl w:val="0"/>
                <w:numId w:val="20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Supported live events with well-controlled lights, sound and video streaming.</w:t>
            </w:r>
          </w:p>
          <w:p w14:paraId="716091B7" w14:textId="1D723D11" w:rsidR="00CB011D" w:rsidRPr="00967141" w:rsidRDefault="00CB011D" w:rsidP="00CB011D">
            <w:pPr>
              <w:pStyle w:val="ListParagraph"/>
              <w:numPr>
                <w:ilvl w:val="0"/>
                <w:numId w:val="20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Performed tasks by using proper tools, materials, methods and safe practices in accordance with best industry practices.</w:t>
            </w:r>
          </w:p>
          <w:p w14:paraId="75EE5537" w14:textId="77777777" w:rsidR="00CB011D" w:rsidRPr="00967141" w:rsidRDefault="00CB011D" w:rsidP="00CB011D">
            <w:pPr>
              <w:rPr>
                <w:color w:val="auto"/>
              </w:rPr>
            </w:pPr>
          </w:p>
          <w:p w14:paraId="2EC1BD1A" w14:textId="74B607BB" w:rsidR="00CB011D" w:rsidRPr="00967141" w:rsidRDefault="00CB011D" w:rsidP="00CB011D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dec 2018 – jan 2019</w:t>
            </w:r>
          </w:p>
          <w:p w14:paraId="59805840" w14:textId="5B3799B2" w:rsidR="00CB011D" w:rsidRPr="00967141" w:rsidRDefault="00CB011D" w:rsidP="00CB011D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 xml:space="preserve">volunteer, </w:t>
            </w:r>
            <w:r w:rsidRPr="00967141">
              <w:rPr>
                <w:b w:val="0"/>
                <w:smallCaps/>
                <w:color w:val="auto"/>
                <w:sz w:val="24"/>
                <w:szCs w:val="24"/>
              </w:rPr>
              <w:t>Schomberg Public Library</w:t>
            </w:r>
          </w:p>
          <w:p w14:paraId="69BE8587" w14:textId="50B8FFF0" w:rsidR="00CB011D" w:rsidRPr="00967141" w:rsidRDefault="00CB011D" w:rsidP="00CB011D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 w:rsidRPr="00967141">
              <w:rPr>
                <w:color w:val="auto"/>
                <w:sz w:val="20"/>
                <w:szCs w:val="20"/>
              </w:rPr>
              <w:t>Worked as a team in assisting the children in how to use the computer and learn to 3D print.</w:t>
            </w: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0323188C50B4402B8B9BD63384707106"/>
        </w:placeholder>
        <w:temporary/>
        <w:showingPlcHdr/>
        <w15:appearance w15:val="hidden"/>
      </w:sdtPr>
      <w:sdtContent>
        <w:p w14:paraId="4ADDEAA9" w14:textId="77777777" w:rsidR="00DA59AA" w:rsidRPr="00967141" w:rsidRDefault="00DA59AA" w:rsidP="0097790C">
          <w:pPr>
            <w:pStyle w:val="Heading1"/>
            <w:rPr>
              <w:color w:val="auto"/>
            </w:rPr>
          </w:pPr>
          <w:r w:rsidRPr="00967141">
            <w:rPr>
              <w:color w:val="auto"/>
              <w:sz w:val="22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967141" w:rsidRPr="00967141" w14:paraId="6EE7F03B" w14:textId="77777777" w:rsidTr="00686102">
        <w:tc>
          <w:tcPr>
            <w:tcW w:w="9886" w:type="dxa"/>
          </w:tcPr>
          <w:p w14:paraId="3E80209F" w14:textId="369B0EFB" w:rsidR="001D0BF1" w:rsidRPr="00967141" w:rsidRDefault="00CB011D" w:rsidP="001D0BF1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sep</w:t>
            </w:r>
            <w:r w:rsidR="000503C1" w:rsidRPr="00967141">
              <w:rPr>
                <w:color w:val="auto"/>
              </w:rPr>
              <w:t xml:space="preserve"> 2021 - current</w:t>
            </w:r>
          </w:p>
          <w:p w14:paraId="54705BB0" w14:textId="3D90A594" w:rsidR="001D0BF1" w:rsidRPr="00967141" w:rsidRDefault="000503C1" w:rsidP="001D0BF1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>bachelors of science: computer science</w:t>
            </w:r>
            <w:r w:rsidR="001D0BF1" w:rsidRPr="00967141">
              <w:rPr>
                <w:color w:val="auto"/>
                <w:sz w:val="24"/>
                <w:szCs w:val="24"/>
              </w:rPr>
              <w:t xml:space="preserve">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york university</w:t>
            </w:r>
          </w:p>
          <w:p w14:paraId="757A464D" w14:textId="5C2F268C" w:rsidR="007538DC" w:rsidRPr="00967141" w:rsidRDefault="007538DC" w:rsidP="007538DC">
            <w:pPr>
              <w:contextualSpacing w:val="0"/>
              <w:rPr>
                <w:color w:val="auto"/>
              </w:rPr>
            </w:pPr>
          </w:p>
        </w:tc>
      </w:tr>
      <w:tr w:rsidR="00967141" w:rsidRPr="00967141" w14:paraId="07A9936B" w14:textId="77777777" w:rsidTr="00686102">
        <w:tc>
          <w:tcPr>
            <w:tcW w:w="9886" w:type="dxa"/>
            <w:tcMar>
              <w:top w:w="216" w:type="dxa"/>
            </w:tcMar>
          </w:tcPr>
          <w:p w14:paraId="52F7F5CD" w14:textId="7AC70845" w:rsidR="00F61DF9" w:rsidRPr="00967141" w:rsidRDefault="000503C1" w:rsidP="00F61DF9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sep 2017 – jun 2021</w:t>
            </w:r>
          </w:p>
          <w:p w14:paraId="0D9DA8BF" w14:textId="6AADF59F" w:rsidR="00F61DF9" w:rsidRPr="00967141" w:rsidRDefault="000503C1" w:rsidP="00F61DF9">
            <w:pPr>
              <w:pStyle w:val="Heading2"/>
              <w:contextualSpacing w:val="0"/>
              <w:rPr>
                <w:color w:val="auto"/>
                <w:sz w:val="24"/>
                <w:szCs w:val="24"/>
              </w:rPr>
            </w:pPr>
            <w:r w:rsidRPr="00967141">
              <w:rPr>
                <w:color w:val="auto"/>
                <w:sz w:val="24"/>
                <w:szCs w:val="24"/>
              </w:rPr>
              <w:t>high school diploma</w:t>
            </w:r>
            <w:r w:rsidR="00F61DF9" w:rsidRPr="00967141">
              <w:rPr>
                <w:color w:val="auto"/>
                <w:sz w:val="24"/>
                <w:szCs w:val="24"/>
              </w:rPr>
              <w:t xml:space="preserve">, </w:t>
            </w:r>
            <w:r w:rsidRPr="00967141">
              <w:rPr>
                <w:rStyle w:val="SubtleReference"/>
                <w:color w:val="auto"/>
                <w:sz w:val="24"/>
                <w:szCs w:val="24"/>
              </w:rPr>
              <w:t>cardinal carter catholic secondary school</w:t>
            </w:r>
          </w:p>
          <w:p w14:paraId="222F10FD" w14:textId="77777777" w:rsidR="00F61DF9" w:rsidRPr="00967141" w:rsidRDefault="000503C1" w:rsidP="000503C1">
            <w:pPr>
              <w:pStyle w:val="ListParagraph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Awarded Academic Honour Roll</w:t>
            </w:r>
          </w:p>
          <w:p w14:paraId="745F50BF" w14:textId="435CF43D" w:rsidR="000503C1" w:rsidRPr="00967141" w:rsidRDefault="000503C1" w:rsidP="000503C1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 w:rsidRPr="00967141">
              <w:rPr>
                <w:color w:val="auto"/>
                <w:sz w:val="20"/>
                <w:szCs w:val="20"/>
              </w:rPr>
              <w:t>Awarded Ontario Scholar</w:t>
            </w:r>
          </w:p>
        </w:tc>
      </w:tr>
    </w:tbl>
    <w:p w14:paraId="602CC273" w14:textId="77777777" w:rsidR="00686102" w:rsidRPr="00967141" w:rsidRDefault="00686102" w:rsidP="00686102">
      <w:pPr>
        <w:pStyle w:val="Heading1"/>
        <w:rPr>
          <w:color w:val="auto"/>
          <w:sz w:val="24"/>
          <w:szCs w:val="28"/>
        </w:rPr>
      </w:pPr>
      <w:r w:rsidRPr="00967141">
        <w:rPr>
          <w:color w:val="auto"/>
          <w:sz w:val="22"/>
          <w:szCs w:val="24"/>
        </w:rPr>
        <w:t>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4969"/>
      </w:tblGrid>
      <w:tr w:rsidR="00967141" w:rsidRPr="00967141" w14:paraId="652E1151" w14:textId="383E3253" w:rsidTr="00967141">
        <w:trPr>
          <w:trHeight w:val="2916"/>
        </w:trPr>
        <w:tc>
          <w:tcPr>
            <w:tcW w:w="5141" w:type="dxa"/>
            <w:tcMar>
              <w:top w:w="216" w:type="dxa"/>
            </w:tcMar>
          </w:tcPr>
          <w:p w14:paraId="302CAEFE" w14:textId="77777777" w:rsidR="00686102" w:rsidRPr="00967141" w:rsidRDefault="00686102" w:rsidP="00686102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Age Calculator</w:t>
            </w:r>
          </w:p>
          <w:p w14:paraId="3D4223EF" w14:textId="77777777" w:rsidR="00686102" w:rsidRPr="00967141" w:rsidRDefault="00686102" w:rsidP="00686102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Individual Project</w:t>
            </w:r>
          </w:p>
          <w:p w14:paraId="36B9D5B9" w14:textId="77777777" w:rsidR="00685398" w:rsidRPr="00967141" w:rsidRDefault="00685398" w:rsidP="00685398">
            <w:pPr>
              <w:pStyle w:val="Heading3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2"/>
              </w:rPr>
            </w:pPr>
            <w:r w:rsidRPr="00967141">
              <w:rPr>
                <w:rFonts w:eastAsiaTheme="minorHAnsi" w:cstheme="minorBidi"/>
                <w:b w:val="0"/>
                <w:caps w:val="0"/>
                <w:color w:val="auto"/>
                <w:sz w:val="18"/>
                <w:szCs w:val="18"/>
              </w:rPr>
              <w:t>Developed a user-friendly web application that calculates precise age in years, months, and days based on the input date of birth. Streamlined and intuitive interface for quick and accurate results.</w:t>
            </w:r>
          </w:p>
          <w:p w14:paraId="2DA97E82" w14:textId="43EEAEEF" w:rsidR="00686102" w:rsidRPr="00967141" w:rsidRDefault="00686102" w:rsidP="00685398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Guess the Number Game</w:t>
            </w:r>
          </w:p>
          <w:p w14:paraId="5A671931" w14:textId="77777777" w:rsidR="00686102" w:rsidRPr="00967141" w:rsidRDefault="00686102" w:rsidP="00686102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Group Project</w:t>
            </w:r>
          </w:p>
          <w:p w14:paraId="7A0BBE66" w14:textId="4902ADC4" w:rsidR="00685398" w:rsidRPr="00967141" w:rsidRDefault="00C01E26" w:rsidP="00685398">
            <w:pPr>
              <w:pStyle w:val="Heading3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auto"/>
                <w:sz w:val="18"/>
                <w:szCs w:val="18"/>
              </w:rPr>
              <w:t>Helped design</w:t>
            </w:r>
            <w:r w:rsidR="00685398" w:rsidRPr="00967141">
              <w:rPr>
                <w:rFonts w:eastAsiaTheme="minorHAnsi" w:cstheme="minorBidi"/>
                <w:b w:val="0"/>
                <w:caps w:val="0"/>
                <w:color w:val="auto"/>
                <w:sz w:val="18"/>
                <w:szCs w:val="18"/>
              </w:rPr>
              <w:t xml:space="preserve"> a number guessing game app where users guess a randomly chosen number between 1 and X. Different difficulty levels (easy, normal, hard, custom) determine X. The game ends after an incorrect guess, showing the round's correct guesses and tracking the user's high score.</w:t>
            </w:r>
          </w:p>
          <w:p w14:paraId="319302F5" w14:textId="57FF5925" w:rsidR="00686102" w:rsidRPr="00967141" w:rsidRDefault="00686102" w:rsidP="00685398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Sudoku</w:t>
            </w:r>
          </w:p>
          <w:p w14:paraId="6FE535DC" w14:textId="77777777" w:rsidR="00686102" w:rsidRPr="00967141" w:rsidRDefault="00686102" w:rsidP="00686102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Group Project</w:t>
            </w:r>
          </w:p>
          <w:p w14:paraId="5F4495A7" w14:textId="06230FC6" w:rsidR="00686102" w:rsidRPr="00967141" w:rsidRDefault="00C01E26" w:rsidP="00EC2CDC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  <w:sz w:val="18"/>
                <w:szCs w:val="18"/>
              </w:rPr>
              <w:t>Helped develop</w:t>
            </w:r>
            <w:r w:rsidR="006646D8" w:rsidRPr="00967141">
              <w:rPr>
                <w:color w:val="auto"/>
                <w:sz w:val="18"/>
                <w:szCs w:val="18"/>
              </w:rPr>
              <w:t xml:space="preserve"> a dynamic Sudoku web app offering varying difficulty levels (easy, medium, hard) and adjustable timers (5, 10, 15 minutes) for a personalized challenge.</w:t>
            </w:r>
          </w:p>
        </w:tc>
        <w:tc>
          <w:tcPr>
            <w:tcW w:w="5142" w:type="dxa"/>
          </w:tcPr>
          <w:p w14:paraId="127C910A" w14:textId="59BD4D77" w:rsidR="00686102" w:rsidRPr="00967141" w:rsidRDefault="00686102" w:rsidP="00686102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Responsive Webpage Design</w:t>
            </w:r>
          </w:p>
          <w:p w14:paraId="4FD4EB33" w14:textId="77777777" w:rsidR="00686102" w:rsidRPr="00967141" w:rsidRDefault="00686102" w:rsidP="00686102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Individual Project</w:t>
            </w:r>
          </w:p>
          <w:p w14:paraId="5B566A24" w14:textId="77777777" w:rsidR="006646D8" w:rsidRPr="00967141" w:rsidRDefault="006646D8" w:rsidP="006646D8">
            <w:pPr>
              <w:pStyle w:val="Heading3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2"/>
              </w:rPr>
            </w:pPr>
            <w:r w:rsidRPr="00967141">
              <w:rPr>
                <w:rFonts w:eastAsiaTheme="minorHAnsi" w:cstheme="minorBidi"/>
                <w:b w:val="0"/>
                <w:caps w:val="0"/>
                <w:color w:val="auto"/>
                <w:sz w:val="18"/>
                <w:szCs w:val="18"/>
              </w:rPr>
              <w:t>Executed a project involving the creation of a responsive webpage by translating an image into a dynamic and adaptable design that seamlessly adjusts to different screen sizes and devices.</w:t>
            </w:r>
          </w:p>
          <w:p w14:paraId="239DDA29" w14:textId="4E3827A9" w:rsidR="00686102" w:rsidRPr="00967141" w:rsidRDefault="00686102" w:rsidP="006646D8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A</w:t>
            </w:r>
            <w:r w:rsidR="007F3D1D" w:rsidRPr="00967141">
              <w:rPr>
                <w:color w:val="auto"/>
              </w:rPr>
              <w:t>ddtion and Subtraction of Linked list</w:t>
            </w:r>
          </w:p>
          <w:p w14:paraId="79C70C2A" w14:textId="0B1068BC" w:rsidR="00686102" w:rsidRPr="00967141" w:rsidRDefault="00686102" w:rsidP="00686102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Individual Project</w:t>
            </w:r>
          </w:p>
          <w:p w14:paraId="31027150" w14:textId="77777777" w:rsidR="006646D8" w:rsidRPr="00967141" w:rsidRDefault="006646D8" w:rsidP="006646D8">
            <w:pPr>
              <w:pStyle w:val="Heading3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2"/>
              </w:rPr>
            </w:pPr>
            <w:r w:rsidRPr="00967141">
              <w:rPr>
                <w:rFonts w:eastAsiaTheme="minorHAnsi" w:cstheme="minorBidi"/>
                <w:b w:val="0"/>
                <w:caps w:val="0"/>
                <w:color w:val="auto"/>
                <w:sz w:val="18"/>
                <w:szCs w:val="18"/>
              </w:rPr>
              <w:t>Conducted a project centered around performing addition and subtraction operations on linked lists, showcasing a deep understanding of data structures and algorithms to manipulate these lists accurately and efficiently.</w:t>
            </w:r>
          </w:p>
          <w:p w14:paraId="154ED9B3" w14:textId="38946C10" w:rsidR="00EC2CDC" w:rsidRPr="00967141" w:rsidRDefault="00EC2CDC" w:rsidP="006646D8">
            <w:pPr>
              <w:pStyle w:val="Heading3"/>
              <w:contextualSpacing w:val="0"/>
              <w:rPr>
                <w:color w:val="auto"/>
              </w:rPr>
            </w:pPr>
            <w:r w:rsidRPr="00967141">
              <w:rPr>
                <w:color w:val="auto"/>
              </w:rPr>
              <w:t>Hangman</w:t>
            </w:r>
          </w:p>
          <w:p w14:paraId="0D025F7A" w14:textId="77777777" w:rsidR="00EC2CDC" w:rsidRPr="00967141" w:rsidRDefault="00EC2CDC" w:rsidP="00EC2CDC">
            <w:pPr>
              <w:pStyle w:val="Heading2"/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Group Project</w:t>
            </w:r>
          </w:p>
          <w:p w14:paraId="451D5CC3" w14:textId="0E0F8B9F" w:rsidR="00686102" w:rsidRPr="00967141" w:rsidRDefault="00C01E26" w:rsidP="00EC2CDC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rPr>
                <w:color w:val="auto"/>
                <w:sz w:val="18"/>
                <w:szCs w:val="18"/>
              </w:rPr>
              <w:t>Helped de</w:t>
            </w:r>
            <w:r w:rsidR="00967141" w:rsidRPr="00967141">
              <w:rPr>
                <w:color w:val="auto"/>
                <w:sz w:val="18"/>
                <w:szCs w:val="18"/>
              </w:rPr>
              <w:t>sign and implement a Hangman game application using Java with a graphical user interface (GUI). Leveraged Java's capabilities to create an engaging user experience, allowing players to enjoy the classic word-guessing game with interactive visuals.</w:t>
            </w:r>
          </w:p>
        </w:tc>
      </w:tr>
    </w:tbl>
    <w:sdt>
      <w:sdtPr>
        <w:rPr>
          <w:color w:val="auto"/>
        </w:rPr>
        <w:alias w:val="Skills:"/>
        <w:tag w:val="Skills:"/>
        <w:id w:val="-1392877668"/>
        <w:placeholder>
          <w:docPart w:val="6297D0ED8B414A419FE78A9CB25CBB25"/>
        </w:placeholder>
        <w:temporary/>
        <w:showingPlcHdr/>
        <w15:appearance w15:val="hidden"/>
      </w:sdtPr>
      <w:sdtContent>
        <w:p w14:paraId="0F89363B" w14:textId="2AB6E051" w:rsidR="00486277" w:rsidRPr="00967141" w:rsidRDefault="00486277" w:rsidP="00486277">
          <w:pPr>
            <w:pStyle w:val="Heading1"/>
            <w:rPr>
              <w:color w:val="auto"/>
            </w:rPr>
          </w:pPr>
          <w:r w:rsidRPr="00967141">
            <w:rPr>
              <w:color w:val="auto"/>
              <w:sz w:val="22"/>
              <w:szCs w:val="22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67141" w:rsidRPr="00967141" w14:paraId="0E99F303" w14:textId="77777777" w:rsidTr="00CF1A49">
        <w:tc>
          <w:tcPr>
            <w:tcW w:w="4675" w:type="dxa"/>
          </w:tcPr>
          <w:p w14:paraId="1DF23E6B" w14:textId="4DA0206E" w:rsidR="001E3120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bookmarkStart w:id="0" w:name="_Hlk143089726"/>
            <w:r w:rsidRPr="00967141">
              <w:rPr>
                <w:color w:val="auto"/>
                <w:sz w:val="20"/>
                <w:szCs w:val="20"/>
              </w:rPr>
              <w:t>Teamwork &amp; Collaboration</w:t>
            </w:r>
          </w:p>
          <w:p w14:paraId="368A201F" w14:textId="77777777" w:rsidR="001F4E6D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Positive Attitude</w:t>
            </w:r>
          </w:p>
          <w:p w14:paraId="71513F32" w14:textId="49EF0EB9" w:rsidR="000503C1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Computer Skills</w:t>
            </w:r>
          </w:p>
        </w:tc>
        <w:tc>
          <w:tcPr>
            <w:tcW w:w="4675" w:type="dxa"/>
            <w:tcMar>
              <w:left w:w="360" w:type="dxa"/>
            </w:tcMar>
          </w:tcPr>
          <w:p w14:paraId="54F2676F" w14:textId="5E201855" w:rsidR="003A0632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Adaptability</w:t>
            </w:r>
          </w:p>
          <w:p w14:paraId="7276FA58" w14:textId="7AE98F94" w:rsidR="001E3120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Time Management</w:t>
            </w:r>
          </w:p>
          <w:p w14:paraId="596EE6D2" w14:textId="24E2686F" w:rsidR="001E3120" w:rsidRPr="00967141" w:rsidRDefault="000503C1" w:rsidP="00C01E26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Communication Skills</w:t>
            </w:r>
          </w:p>
        </w:tc>
      </w:tr>
    </w:tbl>
    <w:bookmarkEnd w:id="0"/>
    <w:p w14:paraId="430C8312" w14:textId="439AD215" w:rsidR="00AD782D" w:rsidRPr="00967141" w:rsidRDefault="000503C1" w:rsidP="0062312F">
      <w:pPr>
        <w:pStyle w:val="Heading1"/>
        <w:rPr>
          <w:color w:val="auto"/>
          <w:sz w:val="24"/>
          <w:szCs w:val="28"/>
        </w:rPr>
      </w:pPr>
      <w:r w:rsidRPr="00967141">
        <w:rPr>
          <w:color w:val="auto"/>
          <w:sz w:val="22"/>
          <w:szCs w:val="24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67141" w:rsidRPr="00967141" w14:paraId="4A6EDE46" w14:textId="77777777" w:rsidTr="00967141">
        <w:trPr>
          <w:trHeight w:val="319"/>
        </w:trPr>
        <w:tc>
          <w:tcPr>
            <w:tcW w:w="4675" w:type="dxa"/>
          </w:tcPr>
          <w:p w14:paraId="272F051E" w14:textId="77777777" w:rsidR="00D91553" w:rsidRPr="00967141" w:rsidRDefault="00D91553" w:rsidP="00967141">
            <w:pPr>
              <w:pStyle w:val="ListBulle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Java</w:t>
            </w:r>
          </w:p>
          <w:p w14:paraId="51E41D00" w14:textId="0FEBAC67" w:rsidR="00D91553" w:rsidRPr="00967141" w:rsidRDefault="00B6160E" w:rsidP="00967141">
            <w:pPr>
              <w:pStyle w:val="ListBulle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HTML</w:t>
            </w:r>
          </w:p>
          <w:p w14:paraId="76E081AD" w14:textId="00DE0B7D" w:rsidR="00B6160E" w:rsidRPr="00967141" w:rsidRDefault="00B6160E" w:rsidP="00967141">
            <w:pPr>
              <w:pStyle w:val="ListBulle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CSS</w:t>
            </w:r>
          </w:p>
          <w:p w14:paraId="2DC8D2ED" w14:textId="77777777" w:rsidR="00B6160E" w:rsidRPr="00967141" w:rsidRDefault="00B6160E" w:rsidP="00967141">
            <w:pPr>
              <w:pStyle w:val="ListBulle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JavaScript</w:t>
            </w:r>
          </w:p>
          <w:p w14:paraId="519B452B" w14:textId="61BC82A9" w:rsidR="00B6160E" w:rsidRPr="00967141" w:rsidRDefault="00B6160E" w:rsidP="00967141">
            <w:pPr>
              <w:pStyle w:val="ListBullet"/>
              <w:numPr>
                <w:ilvl w:val="0"/>
                <w:numId w:val="22"/>
              </w:numPr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React</w:t>
            </w:r>
          </w:p>
        </w:tc>
        <w:tc>
          <w:tcPr>
            <w:tcW w:w="4675" w:type="dxa"/>
            <w:tcMar>
              <w:left w:w="360" w:type="dxa"/>
            </w:tcMar>
          </w:tcPr>
          <w:p w14:paraId="49FD529E" w14:textId="1C5831CC" w:rsidR="00B6160E" w:rsidRPr="00967141" w:rsidRDefault="00B6160E" w:rsidP="00967141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Python</w:t>
            </w:r>
          </w:p>
          <w:p w14:paraId="2A3992BC" w14:textId="66FE6F36" w:rsidR="00D91553" w:rsidRPr="00967141" w:rsidRDefault="00D91553" w:rsidP="00967141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C</w:t>
            </w:r>
          </w:p>
          <w:p w14:paraId="4DFD24D2" w14:textId="00171D80" w:rsidR="00B6160E" w:rsidRPr="00967141" w:rsidRDefault="00B6160E" w:rsidP="00967141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Linux</w:t>
            </w:r>
          </w:p>
          <w:p w14:paraId="4776C711" w14:textId="77777777" w:rsidR="00D91553" w:rsidRDefault="00D91553" w:rsidP="00967141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 w:rsidRPr="00967141">
              <w:rPr>
                <w:color w:val="auto"/>
                <w:sz w:val="20"/>
                <w:szCs w:val="20"/>
              </w:rPr>
              <w:t>Microsoft</w:t>
            </w:r>
          </w:p>
          <w:p w14:paraId="46D73DE9" w14:textId="194801D9" w:rsidR="00A43D26" w:rsidRPr="00967141" w:rsidRDefault="00A43D26" w:rsidP="00967141">
            <w:pPr>
              <w:pStyle w:val="ListBullet"/>
              <w:numPr>
                <w:ilvl w:val="0"/>
                <w:numId w:val="22"/>
              </w:numPr>
              <w:contextualSpacing w:val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SQL</w:t>
            </w:r>
          </w:p>
        </w:tc>
      </w:tr>
    </w:tbl>
    <w:p w14:paraId="6EC7B7A9" w14:textId="5430C1E5" w:rsidR="00BA1AF4" w:rsidRPr="00967141" w:rsidRDefault="00BA1AF4" w:rsidP="00B6160E">
      <w:pPr>
        <w:pStyle w:val="ListBullet"/>
        <w:numPr>
          <w:ilvl w:val="0"/>
          <w:numId w:val="0"/>
        </w:numPr>
        <w:rPr>
          <w:color w:val="auto"/>
        </w:rPr>
      </w:pPr>
    </w:p>
    <w:sectPr w:rsidR="00BA1AF4" w:rsidRPr="0096714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D30B" w14:textId="77777777" w:rsidR="004F6D1A" w:rsidRDefault="004F6D1A" w:rsidP="0068194B">
      <w:r>
        <w:separator/>
      </w:r>
    </w:p>
    <w:p w14:paraId="792A1F57" w14:textId="77777777" w:rsidR="004F6D1A" w:rsidRDefault="004F6D1A"/>
    <w:p w14:paraId="60013E58" w14:textId="77777777" w:rsidR="004F6D1A" w:rsidRDefault="004F6D1A"/>
  </w:endnote>
  <w:endnote w:type="continuationSeparator" w:id="0">
    <w:p w14:paraId="62EF993E" w14:textId="77777777" w:rsidR="004F6D1A" w:rsidRDefault="004F6D1A" w:rsidP="0068194B">
      <w:r>
        <w:continuationSeparator/>
      </w:r>
    </w:p>
    <w:p w14:paraId="1CD6D04B" w14:textId="77777777" w:rsidR="004F6D1A" w:rsidRDefault="004F6D1A"/>
    <w:p w14:paraId="78018EE1" w14:textId="77777777" w:rsidR="004F6D1A" w:rsidRDefault="004F6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DBFF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E905" w14:textId="77777777" w:rsidR="004F6D1A" w:rsidRDefault="004F6D1A" w:rsidP="0068194B">
      <w:r>
        <w:separator/>
      </w:r>
    </w:p>
    <w:p w14:paraId="33B15822" w14:textId="77777777" w:rsidR="004F6D1A" w:rsidRDefault="004F6D1A"/>
    <w:p w14:paraId="358ED8BC" w14:textId="77777777" w:rsidR="004F6D1A" w:rsidRDefault="004F6D1A"/>
  </w:footnote>
  <w:footnote w:type="continuationSeparator" w:id="0">
    <w:p w14:paraId="376939D3" w14:textId="77777777" w:rsidR="004F6D1A" w:rsidRDefault="004F6D1A" w:rsidP="0068194B">
      <w:r>
        <w:continuationSeparator/>
      </w:r>
    </w:p>
    <w:p w14:paraId="5ADC1750" w14:textId="77777777" w:rsidR="004F6D1A" w:rsidRDefault="004F6D1A"/>
    <w:p w14:paraId="487732BA" w14:textId="77777777" w:rsidR="004F6D1A" w:rsidRDefault="004F6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B61F" w14:textId="4D8EE320" w:rsidR="00236D54" w:rsidRPr="004E01EB" w:rsidRDefault="00000000" w:rsidP="005A1B10">
    <w:pPr>
      <w:pStyle w:val="Header"/>
    </w:pPr>
    <w:r>
      <w:rPr>
        <w:noProof/>
      </w:rPr>
      <w:pict w14:anchorId="4A5C41C7">
        <v:line id="Straight Connector 5" o:spid="_x0000_s1025" style="position:absolute;z-index:-251658752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676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A52B2"/>
    <w:multiLevelType w:val="multilevel"/>
    <w:tmpl w:val="73B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03887"/>
    <w:multiLevelType w:val="hybridMultilevel"/>
    <w:tmpl w:val="1E4C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AB64785"/>
    <w:multiLevelType w:val="hybridMultilevel"/>
    <w:tmpl w:val="0324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2248FB"/>
    <w:multiLevelType w:val="multilevel"/>
    <w:tmpl w:val="F6E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34AB2"/>
    <w:multiLevelType w:val="hybridMultilevel"/>
    <w:tmpl w:val="92D6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D5F4807"/>
    <w:multiLevelType w:val="hybridMultilevel"/>
    <w:tmpl w:val="EDD4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72269"/>
    <w:multiLevelType w:val="multilevel"/>
    <w:tmpl w:val="A74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667CC"/>
    <w:multiLevelType w:val="hybridMultilevel"/>
    <w:tmpl w:val="9EAA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347D2"/>
    <w:multiLevelType w:val="multilevel"/>
    <w:tmpl w:val="0C2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14569">
    <w:abstractNumId w:val="9"/>
  </w:num>
  <w:num w:numId="2" w16cid:durableId="689112425">
    <w:abstractNumId w:val="8"/>
  </w:num>
  <w:num w:numId="3" w16cid:durableId="673531596">
    <w:abstractNumId w:val="7"/>
  </w:num>
  <w:num w:numId="4" w16cid:durableId="1696731408">
    <w:abstractNumId w:val="6"/>
  </w:num>
  <w:num w:numId="5" w16cid:durableId="961572116">
    <w:abstractNumId w:val="12"/>
  </w:num>
  <w:num w:numId="6" w16cid:durableId="1080447842">
    <w:abstractNumId w:val="3"/>
  </w:num>
  <w:num w:numId="7" w16cid:durableId="318390181">
    <w:abstractNumId w:val="14"/>
  </w:num>
  <w:num w:numId="8" w16cid:durableId="1055666725">
    <w:abstractNumId w:val="2"/>
  </w:num>
  <w:num w:numId="9" w16cid:durableId="1645039166">
    <w:abstractNumId w:val="17"/>
  </w:num>
  <w:num w:numId="10" w16cid:durableId="1306811823">
    <w:abstractNumId w:val="5"/>
  </w:num>
  <w:num w:numId="11" w16cid:durableId="2065326086">
    <w:abstractNumId w:val="4"/>
  </w:num>
  <w:num w:numId="12" w16cid:durableId="1354529444">
    <w:abstractNumId w:val="1"/>
  </w:num>
  <w:num w:numId="13" w16cid:durableId="1817840308">
    <w:abstractNumId w:val="0"/>
  </w:num>
  <w:num w:numId="14" w16cid:durableId="1201940228">
    <w:abstractNumId w:val="20"/>
  </w:num>
  <w:num w:numId="15" w16cid:durableId="953555860">
    <w:abstractNumId w:val="15"/>
  </w:num>
  <w:num w:numId="16" w16cid:durableId="413018446">
    <w:abstractNumId w:val="18"/>
  </w:num>
  <w:num w:numId="17" w16cid:durableId="1108307423">
    <w:abstractNumId w:val="21"/>
  </w:num>
  <w:num w:numId="18" w16cid:durableId="563181540">
    <w:abstractNumId w:val="16"/>
  </w:num>
  <w:num w:numId="19" w16cid:durableId="764811884">
    <w:abstractNumId w:val="19"/>
  </w:num>
  <w:num w:numId="20" w16cid:durableId="832255016">
    <w:abstractNumId w:val="13"/>
  </w:num>
  <w:num w:numId="21" w16cid:durableId="1806704549">
    <w:abstractNumId w:val="10"/>
  </w:num>
  <w:num w:numId="22" w16cid:durableId="1398477708">
    <w:abstractNumId w:val="11"/>
  </w:num>
  <w:num w:numId="23" w16cid:durableId="1753504145">
    <w:abstractNumId w:val="9"/>
  </w:num>
  <w:num w:numId="24" w16cid:durableId="4456634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011D"/>
    <w:rsid w:val="000001EF"/>
    <w:rsid w:val="00007322"/>
    <w:rsid w:val="00007728"/>
    <w:rsid w:val="00022EB2"/>
    <w:rsid w:val="00024584"/>
    <w:rsid w:val="00024730"/>
    <w:rsid w:val="000503C1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326A"/>
    <w:rsid w:val="001C4B6F"/>
    <w:rsid w:val="001D0BF1"/>
    <w:rsid w:val="001E3120"/>
    <w:rsid w:val="001E7E0C"/>
    <w:rsid w:val="001F0BB0"/>
    <w:rsid w:val="001F4E6D"/>
    <w:rsid w:val="001F6140"/>
    <w:rsid w:val="001F795F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5ED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146B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457"/>
    <w:rsid w:val="004726BC"/>
    <w:rsid w:val="00474105"/>
    <w:rsid w:val="00477166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D1A"/>
    <w:rsid w:val="004F7CC1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6D8"/>
    <w:rsid w:val="0068194B"/>
    <w:rsid w:val="00685398"/>
    <w:rsid w:val="00686102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0FDA"/>
    <w:rsid w:val="0079206B"/>
    <w:rsid w:val="00796076"/>
    <w:rsid w:val="007C0566"/>
    <w:rsid w:val="007C606B"/>
    <w:rsid w:val="007E6A61"/>
    <w:rsid w:val="007F3D1D"/>
    <w:rsid w:val="007F772D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141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3A7"/>
    <w:rsid w:val="00A270EA"/>
    <w:rsid w:val="00A34BA2"/>
    <w:rsid w:val="00A36F27"/>
    <w:rsid w:val="00A42E32"/>
    <w:rsid w:val="00A43D26"/>
    <w:rsid w:val="00A46E63"/>
    <w:rsid w:val="00A51DC5"/>
    <w:rsid w:val="00A53DE1"/>
    <w:rsid w:val="00A615E1"/>
    <w:rsid w:val="00A755E8"/>
    <w:rsid w:val="00A93A5D"/>
    <w:rsid w:val="00AB32F8"/>
    <w:rsid w:val="00AB610B"/>
    <w:rsid w:val="00AB7CB5"/>
    <w:rsid w:val="00AC33A5"/>
    <w:rsid w:val="00AD360E"/>
    <w:rsid w:val="00AD40FB"/>
    <w:rsid w:val="00AD782D"/>
    <w:rsid w:val="00AE0FA7"/>
    <w:rsid w:val="00AE7650"/>
    <w:rsid w:val="00B0435C"/>
    <w:rsid w:val="00B10EBE"/>
    <w:rsid w:val="00B236F1"/>
    <w:rsid w:val="00B50F99"/>
    <w:rsid w:val="00B51D1B"/>
    <w:rsid w:val="00B540F4"/>
    <w:rsid w:val="00B60FD0"/>
    <w:rsid w:val="00B6160E"/>
    <w:rsid w:val="00B622DF"/>
    <w:rsid w:val="00B6332A"/>
    <w:rsid w:val="00B81760"/>
    <w:rsid w:val="00B82FF9"/>
    <w:rsid w:val="00B8494C"/>
    <w:rsid w:val="00BA0D22"/>
    <w:rsid w:val="00BA1546"/>
    <w:rsid w:val="00BA1AF4"/>
    <w:rsid w:val="00BA5FAB"/>
    <w:rsid w:val="00BB4E51"/>
    <w:rsid w:val="00BD431F"/>
    <w:rsid w:val="00BE423E"/>
    <w:rsid w:val="00BF61AC"/>
    <w:rsid w:val="00C01E26"/>
    <w:rsid w:val="00C47FA6"/>
    <w:rsid w:val="00C57FC6"/>
    <w:rsid w:val="00C66A7D"/>
    <w:rsid w:val="00C779DA"/>
    <w:rsid w:val="00C77F4D"/>
    <w:rsid w:val="00C814F7"/>
    <w:rsid w:val="00CA4B4D"/>
    <w:rsid w:val="00CB011D"/>
    <w:rsid w:val="00CB35C3"/>
    <w:rsid w:val="00CD323D"/>
    <w:rsid w:val="00CE4030"/>
    <w:rsid w:val="00CE64B3"/>
    <w:rsid w:val="00CF1A49"/>
    <w:rsid w:val="00CF653C"/>
    <w:rsid w:val="00D0630C"/>
    <w:rsid w:val="00D243A9"/>
    <w:rsid w:val="00D305E5"/>
    <w:rsid w:val="00D37CD3"/>
    <w:rsid w:val="00D66A52"/>
    <w:rsid w:val="00D66EFA"/>
    <w:rsid w:val="00D72A2D"/>
    <w:rsid w:val="00D7507E"/>
    <w:rsid w:val="00D9155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2CDC"/>
    <w:rsid w:val="00EC4CBF"/>
    <w:rsid w:val="00EE2CA8"/>
    <w:rsid w:val="00EF17E8"/>
    <w:rsid w:val="00EF51D9"/>
    <w:rsid w:val="00F03D82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A1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C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C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Yusuf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A8E954A5FD4EEEA38BA307684E9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2809-AB73-41E8-AE80-31E1E55D8113}"/>
      </w:docPartPr>
      <w:docPartBody>
        <w:p w:rsidR="00AE6FAA" w:rsidRDefault="00000000">
          <w:pPr>
            <w:pStyle w:val="87A8E954A5FD4EEEA38BA307684E9CE8"/>
          </w:pPr>
          <w:r w:rsidRPr="00CF1A49">
            <w:t>·</w:t>
          </w:r>
        </w:p>
      </w:docPartBody>
    </w:docPart>
    <w:docPart>
      <w:docPartPr>
        <w:name w:val="2F39FDA55E75480FB509D3DAB9926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B0E0-69F3-467C-B7FF-50DD4AA8057B}"/>
      </w:docPartPr>
      <w:docPartBody>
        <w:p w:rsidR="00AE6FAA" w:rsidRDefault="00000000">
          <w:pPr>
            <w:pStyle w:val="2F39FDA55E75480FB509D3DAB9926CAD"/>
          </w:pPr>
          <w:r w:rsidRPr="00CF1A49">
            <w:t>Experience</w:t>
          </w:r>
        </w:p>
      </w:docPartBody>
    </w:docPart>
    <w:docPart>
      <w:docPartPr>
        <w:name w:val="0323188C50B4402B8B9BD6338470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EDA64-A90E-4655-91F9-8CB0934934C9}"/>
      </w:docPartPr>
      <w:docPartBody>
        <w:p w:rsidR="00AE6FAA" w:rsidRDefault="00000000">
          <w:pPr>
            <w:pStyle w:val="0323188C50B4402B8B9BD63384707106"/>
          </w:pPr>
          <w:r w:rsidRPr="00CF1A49">
            <w:t>Education</w:t>
          </w:r>
        </w:p>
      </w:docPartBody>
    </w:docPart>
    <w:docPart>
      <w:docPartPr>
        <w:name w:val="6297D0ED8B414A419FE78A9CB25CB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51B0D-B2C5-4372-9888-EFB20D9E87C6}"/>
      </w:docPartPr>
      <w:docPartBody>
        <w:p w:rsidR="00AE6FAA" w:rsidRDefault="00000000">
          <w:pPr>
            <w:pStyle w:val="6297D0ED8B414A419FE78A9CB25CBB2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8E"/>
    <w:rsid w:val="000D0E9A"/>
    <w:rsid w:val="003D5F8E"/>
    <w:rsid w:val="008E27E0"/>
    <w:rsid w:val="008F46A4"/>
    <w:rsid w:val="00A5570B"/>
    <w:rsid w:val="00A75F88"/>
    <w:rsid w:val="00AE6FAA"/>
    <w:rsid w:val="00D75F84"/>
    <w:rsid w:val="00D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7A8E954A5FD4EEEA38BA307684E9CE8">
    <w:name w:val="87A8E954A5FD4EEEA38BA307684E9CE8"/>
  </w:style>
  <w:style w:type="paragraph" w:customStyle="1" w:styleId="2F39FDA55E75480FB509D3DAB9926CAD">
    <w:name w:val="2F39FDA55E75480FB509D3DAB9926CAD"/>
  </w:style>
  <w:style w:type="character" w:styleId="SubtleReference">
    <w:name w:val="Subtle Reference"/>
    <w:basedOn w:val="DefaultParagraphFont"/>
    <w:uiPriority w:val="10"/>
    <w:qFormat/>
    <w:rsid w:val="003D5F8E"/>
    <w:rPr>
      <w:b/>
      <w:caps w:val="0"/>
      <w:smallCaps/>
      <w:color w:val="595959" w:themeColor="text1" w:themeTint="A6"/>
    </w:rPr>
  </w:style>
  <w:style w:type="paragraph" w:customStyle="1" w:styleId="0323188C50B4402B8B9BD63384707106">
    <w:name w:val="0323188C50B4402B8B9BD63384707106"/>
  </w:style>
  <w:style w:type="paragraph" w:customStyle="1" w:styleId="6297D0ED8B414A419FE78A9CB25CBB25">
    <w:name w:val="6297D0ED8B414A419FE78A9CB25CB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2023-02-24T06:40:00Z</dcterms:created>
  <dcterms:modified xsi:type="dcterms:W3CDTF">2023-12-15T07:52:00Z</dcterms:modified>
  <cp:category/>
</cp:coreProperties>
</file>